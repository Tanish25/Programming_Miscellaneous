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Content>
        <w:p w:rsidR="008B3A25" w:rsidRPr="00FE41FA" w:rsidRDefault="00247F4D" w:rsidP="00D739EB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Arial" w:hAnsi="Arial" w:cs="Arial"/>
              <w:noProof/>
              <w:sz w:val="28"/>
              <w:szCs w:val="28"/>
              <w:lang w:val="en-IN" w:eastAsia="en-IN" w:bidi="ar-SA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-7120756</wp:posOffset>
                </wp:positionH>
                <wp:positionV relativeFrom="paragraph">
                  <wp:posOffset>127133</wp:posOffset>
                </wp:positionV>
                <wp:extent cx="5308481" cy="7459463"/>
                <wp:effectExtent l="19050" t="0" r="26035" b="2789555"/>
                <wp:wrapNone/>
                <wp:docPr id="3" name="Picture 1" descr="C:\Users\paolo.asuncion\AppData\Local\Microsoft\Windows\Temporary Internet Files\Content.IE5\2USNFJQ8\MPj04285650000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paolo.asuncion\AppData\Local\Microsoft\Windows\Temporary Internet Files\Content.IE5\2USNFJQ8\MPj04285650000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/>
                        <a:srcRect l="51451" t="4428" r="6664" b="1974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8481" cy="7459463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</wp:anchor>
            </w:drawing>
          </w:r>
        </w:p>
      </w:sdtContent>
    </w:sdt>
    <w:p w:rsidR="007A6DD2" w:rsidRPr="0090119B" w:rsidRDefault="00B62FF0" w:rsidP="00D739EB">
      <w:pPr>
        <w:pStyle w:val="Heading1"/>
        <w:rPr>
          <w:sz w:val="32"/>
          <w:szCs w:val="32"/>
        </w:rPr>
      </w:pPr>
      <w:bookmarkStart w:id="0" w:name="_Toc25261537"/>
      <w:r>
        <w:rPr>
          <w:sz w:val="32"/>
          <w:szCs w:val="32"/>
        </w:rPr>
        <w:t>Flowchart</w:t>
      </w:r>
      <w:bookmarkEnd w:id="0"/>
    </w:p>
    <w:p w:rsidR="00064362" w:rsidRPr="00046B7D" w:rsidRDefault="00546AF8" w:rsidP="00064362">
      <w:pPr>
        <w:pStyle w:val="Heading3"/>
      </w:pPr>
      <w:bookmarkStart w:id="1" w:name="_Toc25261538"/>
      <w:r>
        <w:t>0</w:t>
      </w:r>
      <w:r w:rsidR="00064362">
        <w:t>Method1:Main Function</w:t>
      </w:r>
      <w:bookmarkEnd w:id="1"/>
    </w:p>
    <w:p w:rsidR="00064362" w:rsidRDefault="00D739EB" w:rsidP="008F64F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6067425" cy="520421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119" cy="521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13A" w:rsidRPr="00FD213A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rect id="Rectangle 15" o:spid="_x0000_s1026" style="position:absolute;margin-left:140.25pt;margin-top:14.95pt;width:385.5pt;height:429.5pt;z-index:25167616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" filled="f" stroked="f" strokeweight="1pt">
            <v:textbox>
              <w:txbxContent>
                <w:p w:rsidR="0062758F" w:rsidRDefault="0062758F" w:rsidP="00DE2D52">
                  <w:pPr>
                    <w:jc w:val="center"/>
                  </w:pPr>
                </w:p>
              </w:txbxContent>
            </v:textbox>
          </v:rect>
        </w:pict>
      </w: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8A1C46" w:rsidRDefault="008A1C46" w:rsidP="008F64FC">
      <w:pPr>
        <w:rPr>
          <w:rFonts w:ascii="Times New Roman" w:hAnsi="Times New Roman" w:cs="Times New Roman"/>
          <w:sz w:val="28"/>
          <w:szCs w:val="28"/>
        </w:rPr>
      </w:pPr>
    </w:p>
    <w:p w:rsidR="00502B59" w:rsidRPr="00046B7D" w:rsidRDefault="00502B59" w:rsidP="00502B59">
      <w:pPr>
        <w:pStyle w:val="Heading3"/>
      </w:pPr>
      <w:bookmarkStart w:id="2" w:name="_Toc25261539"/>
      <w:r>
        <w:lastRenderedPageBreak/>
        <w:t>Method</w:t>
      </w:r>
      <w:r w:rsidR="00D739EB">
        <w:t>2</w:t>
      </w:r>
      <w:r>
        <w:t>:</w:t>
      </w:r>
      <w:r w:rsidR="00EC47B3">
        <w:t>Add</w:t>
      </w:r>
      <w:bookmarkEnd w:id="2"/>
    </w:p>
    <w:p w:rsidR="00C43240" w:rsidRDefault="00FD213A" w:rsidP="008F64FC">
      <w:pPr>
        <w:rPr>
          <w:rFonts w:ascii="Times New Roman" w:hAnsi="Times New Roman" w:cs="Times New Roman"/>
          <w:sz w:val="28"/>
          <w:szCs w:val="28"/>
        </w:rPr>
      </w:pPr>
      <w:r w:rsidRPr="00FD213A">
        <w:rPr>
          <w:rFonts w:ascii="Times New Roman" w:hAnsi="Times New Roman" w:cs="Times New Roman"/>
          <w:noProof/>
          <w:sz w:val="28"/>
          <w:szCs w:val="28"/>
          <w:lang w:bidi="ar-SA"/>
        </w:rPr>
        <w:pict>
          <v:rect id="Rectangle 6" o:spid="_x0000_s1027" style="position:absolute;margin-left:-4.5pt;margin-top:5.95pt;width:440.25pt;height:629.25pt;z-index:2516751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" fillcolor="white [3212]" stroked="f" strokeweight="1pt">
            <v:textbox>
              <w:txbxContent>
                <w:p w:rsidR="0062758F" w:rsidRDefault="0062758F" w:rsidP="00064362">
                  <w:pPr>
                    <w:jc w:val="center"/>
                  </w:pPr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3657600" cy="4981575"/>
                        <wp:effectExtent l="0" t="0" r="0" b="952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dd 2.jp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57600" cy="4981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  <w:p w:rsidR="0062758F" w:rsidRDefault="0062758F" w:rsidP="00064362">
                  <w:pPr>
                    <w:jc w:val="center"/>
                  </w:pPr>
                </w:p>
              </w:txbxContent>
            </v:textbox>
          </v:rect>
        </w:pict>
      </w: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064362" w:rsidRDefault="00064362" w:rsidP="008F64FC">
      <w:pPr>
        <w:rPr>
          <w:rFonts w:ascii="Times New Roman" w:hAnsi="Times New Roman" w:cs="Times New Roman"/>
          <w:sz w:val="28"/>
          <w:szCs w:val="28"/>
        </w:rPr>
      </w:pPr>
    </w:p>
    <w:p w:rsidR="009A2092" w:rsidRDefault="009A2092" w:rsidP="008F64FC">
      <w:pPr>
        <w:rPr>
          <w:rFonts w:ascii="Times New Roman" w:hAnsi="Times New Roman" w:cs="Times New Roman"/>
          <w:sz w:val="28"/>
          <w:szCs w:val="28"/>
        </w:rPr>
      </w:pPr>
    </w:p>
    <w:p w:rsidR="009A2092" w:rsidRDefault="009A2092" w:rsidP="008F64FC">
      <w:pPr>
        <w:rPr>
          <w:rFonts w:ascii="Times New Roman" w:hAnsi="Times New Roman" w:cs="Times New Roman"/>
          <w:sz w:val="28"/>
          <w:szCs w:val="28"/>
        </w:rPr>
      </w:pPr>
    </w:p>
    <w:p w:rsidR="009A2092" w:rsidRDefault="009A2092" w:rsidP="008F64FC">
      <w:pPr>
        <w:rPr>
          <w:rFonts w:ascii="Times New Roman" w:hAnsi="Times New Roman" w:cs="Times New Roman"/>
          <w:sz w:val="28"/>
          <w:szCs w:val="28"/>
        </w:rPr>
      </w:pPr>
    </w:p>
    <w:p w:rsidR="009A2092" w:rsidRDefault="009A2092" w:rsidP="008F64FC">
      <w:pPr>
        <w:rPr>
          <w:rFonts w:ascii="Times New Roman" w:hAnsi="Times New Roman" w:cs="Times New Roman"/>
          <w:sz w:val="28"/>
          <w:szCs w:val="28"/>
        </w:rPr>
      </w:pPr>
    </w:p>
    <w:p w:rsidR="00EC47B3" w:rsidRPr="00046B7D" w:rsidRDefault="00D739EB" w:rsidP="00EC47B3">
      <w:pPr>
        <w:pStyle w:val="Heading3"/>
      </w:pPr>
      <w:bookmarkStart w:id="3" w:name="_Toc25261540"/>
      <w:r>
        <w:t>Method3</w:t>
      </w:r>
      <w:r w:rsidR="00EC47B3">
        <w:t>:Update</w:t>
      </w:r>
      <w:bookmarkEnd w:id="3"/>
    </w:p>
    <w:p w:rsidR="00EC47B3" w:rsidRDefault="00FD213A" w:rsidP="00EC47B3">
      <w:pPr>
        <w:rPr>
          <w:rFonts w:ascii="Times New Roman" w:hAnsi="Times New Roman" w:cs="Times New Roman"/>
          <w:sz w:val="28"/>
          <w:szCs w:val="28"/>
        </w:rPr>
      </w:pPr>
      <w:r w:rsidRPr="00FD213A">
        <w:rPr>
          <w:rFonts w:ascii="Times New Roman" w:hAnsi="Times New Roman" w:cs="Times New Roman"/>
          <w:noProof/>
          <w:sz w:val="28"/>
          <w:szCs w:val="28"/>
          <w:lang w:bidi="ar-SA"/>
        </w:rPr>
        <w:lastRenderedPageBreak/>
        <w:pict>
          <v:rect id="Rectangle 26" o:spid="_x0000_s1028" style="position:absolute;margin-left:-7.5pt;margin-top:25.45pt;width:350.25pt;height:579.75pt;z-index:2516771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" filled="f" stroked="f" strokeweight="1pt">
            <v:textbox>
              <w:txbxContent>
                <w:p w:rsidR="0062758F" w:rsidRDefault="0062758F" w:rsidP="0005497A">
                  <w:pPr>
                    <w:jc w:val="center"/>
                  </w:pPr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4943475" cy="6256888"/>
                        <wp:effectExtent l="19050" t="0" r="9525" b="0"/>
                        <wp:docPr id="27" name="Pictur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pdate4.jpg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43475" cy="6256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8643A1" w:rsidRDefault="008643A1" w:rsidP="00EC47B3">
      <w:pPr>
        <w:rPr>
          <w:rFonts w:ascii="Times New Roman" w:hAnsi="Times New Roman" w:cs="Times New Roman"/>
          <w:sz w:val="28"/>
          <w:szCs w:val="28"/>
        </w:rPr>
      </w:pPr>
    </w:p>
    <w:p w:rsidR="00D739EB" w:rsidRDefault="00D739EB" w:rsidP="00EC47B3">
      <w:pPr>
        <w:rPr>
          <w:rFonts w:ascii="Times New Roman" w:hAnsi="Times New Roman" w:cs="Times New Roman"/>
          <w:sz w:val="28"/>
          <w:szCs w:val="28"/>
        </w:rPr>
      </w:pPr>
    </w:p>
    <w:p w:rsidR="00EC47B3" w:rsidRDefault="00D739EB" w:rsidP="0005497A">
      <w:pPr>
        <w:pStyle w:val="Heading3"/>
      </w:pPr>
      <w:bookmarkStart w:id="4" w:name="_Toc25261541"/>
      <w:r>
        <w:lastRenderedPageBreak/>
        <w:t>Method4</w:t>
      </w:r>
      <w:r w:rsidR="00EC47B3">
        <w:t>:Delete</w:t>
      </w:r>
      <w:bookmarkEnd w:id="4"/>
    </w:p>
    <w:p w:rsidR="0005497A" w:rsidRDefault="00FD213A" w:rsidP="0005497A">
      <w:r w:rsidRPr="00FD213A">
        <w:rPr>
          <w:noProof/>
          <w:lang w:bidi="ar-SA"/>
        </w:rPr>
        <w:pict>
          <v:rect id="Rectangle 30" o:spid="_x0000_s1029" style="position:absolute;margin-left:0;margin-top:25.45pt;width:374.25pt;height:643.25pt;z-index:251678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" filled="f" stroked="f" strokeweight="1pt">
            <v:textbox>
              <w:txbxContent>
                <w:p w:rsidR="0062758F" w:rsidRDefault="0062758F" w:rsidP="007C198D">
                  <w:pPr>
                    <w:jc w:val="center"/>
                  </w:pPr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3211961" cy="4943475"/>
                        <wp:effectExtent l="0" t="0" r="7620" b="0"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elete4.jpg"/>
                                <pic:cNvPicPr/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26867" cy="49664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05497A" w:rsidRDefault="0005497A" w:rsidP="0005497A"/>
    <w:p w:rsidR="00EC47B3" w:rsidRDefault="00EC47B3" w:rsidP="008F64FC">
      <w:pPr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</w:p>
    <w:p w:rsidR="00934B24" w:rsidRPr="00046B7D" w:rsidRDefault="00934B24" w:rsidP="00934B24">
      <w:pPr>
        <w:pStyle w:val="Heading2"/>
        <w:rPr>
          <w:sz w:val="32"/>
          <w:szCs w:val="32"/>
        </w:rPr>
      </w:pPr>
      <w:bookmarkStart w:id="6" w:name="_Toc25261542"/>
      <w:r>
        <w:rPr>
          <w:sz w:val="32"/>
          <w:szCs w:val="32"/>
        </w:rPr>
        <w:lastRenderedPageBreak/>
        <w:t>Class Diagrams</w:t>
      </w:r>
      <w:bookmarkEnd w:id="6"/>
    </w:p>
    <w:p w:rsidR="00934B24" w:rsidRDefault="00934B24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FD213A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  <w:r w:rsidRPr="00FD213A">
        <w:rPr>
          <w:rFonts w:ascii="Courier New" w:hAnsi="Courier New" w:cs="Courier New"/>
          <w:noProof/>
          <w:sz w:val="22"/>
          <w:szCs w:val="22"/>
          <w:lang w:bidi="ar-SA"/>
        </w:rPr>
        <w:pict>
          <v:rect id="Rectangle 97" o:spid="_x0000_s1030" style="position:absolute;margin-left:-1.5pt;margin-top:10.6pt;width:445.5pt;height:345.75pt;z-index:2516792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" fillcolor="white [3212]" stroked="f" strokeweight="1pt">
            <v:textbox>
              <w:txbxContent>
                <w:p w:rsidR="0062758F" w:rsidRDefault="0062758F" w:rsidP="00295DEE">
                  <w:pPr>
                    <w:jc w:val="center"/>
                  </w:pPr>
                  <w:r>
                    <w:rPr>
                      <w:noProof/>
                      <w:lang w:val="en-IN" w:eastAsia="en-IN" w:bidi="ar-SA"/>
                    </w:rPr>
                    <w:drawing>
                      <wp:inline distT="0" distB="0" distL="0" distR="0">
                        <wp:extent cx="5786120" cy="4474845"/>
                        <wp:effectExtent l="0" t="0" r="5080" b="1905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lass diag.jpg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86120" cy="44748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295DEE" w:rsidRDefault="00295DEE" w:rsidP="00934B24">
      <w:pPr>
        <w:autoSpaceDE w:val="0"/>
        <w:autoSpaceDN w:val="0"/>
        <w:adjustRightInd w:val="0"/>
        <w:spacing w:before="0" w:after="0" w:line="240" w:lineRule="auto"/>
        <w:rPr>
          <w:rFonts w:ascii="Courier New" w:hAnsi="Courier New" w:cs="Courier New"/>
          <w:sz w:val="22"/>
          <w:szCs w:val="22"/>
          <w:lang w:val="en-IN" w:bidi="ar-SA"/>
        </w:rPr>
      </w:pPr>
    </w:p>
    <w:p w:rsidR="00C43240" w:rsidRPr="00634C09" w:rsidRDefault="00C43240" w:rsidP="008F64FC">
      <w:pPr>
        <w:rPr>
          <w:rFonts w:ascii="Times New Roman" w:hAnsi="Times New Roman" w:cs="Times New Roman"/>
          <w:sz w:val="28"/>
          <w:szCs w:val="28"/>
        </w:rPr>
      </w:pPr>
    </w:p>
    <w:sectPr w:rsidR="00C43240" w:rsidRPr="00634C09" w:rsidSect="00CD4C70">
      <w:footerReference w:type="even" r:id="rId19"/>
      <w:footerReference w:type="default" r:id="rId20"/>
      <w:pgSz w:w="12240" w:h="15840" w:code="1"/>
      <w:pgMar w:top="1440" w:right="3600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6932" w:rsidRDefault="00046932">
      <w:pPr>
        <w:spacing w:after="0" w:line="240" w:lineRule="auto"/>
      </w:pPr>
      <w:r>
        <w:separator/>
      </w:r>
    </w:p>
  </w:endnote>
  <w:endnote w:type="continuationSeparator" w:id="1">
    <w:p w:rsidR="00046932" w:rsidRDefault="00046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8F" w:rsidRDefault="00FD213A">
    <w:pPr>
      <w:pStyle w:val="Footer"/>
    </w:pPr>
    <w:r w:rsidRPr="00FD213A">
      <w:rPr>
        <w:noProof/>
        <w:lang w:bidi="ar-SA"/>
      </w:rPr>
      <w:pict>
        <v:rect id="Rectangle 23" o:spid="_x0000_s4101" style="position:absolute;margin-left:0;margin-top:0;width:41.85pt;height:9in;z-index:251673600;visibility:visible;mso-width-percent:500;mso-height-percent:100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" o:allowincell="f" filled="f" stroked="f">
          <v:textbox style="layout-flow:vertical;mso-layout-flow-alt:bottom-to-top" inset=",,8.64pt,10.8pt">
            <w:txbxContent>
              <w:p w:rsidR="0062758F" w:rsidRDefault="00FD213A">
                <w:pPr>
                  <w:rPr>
                    <w:rFonts w:asciiTheme="majorHAnsi" w:hAnsiTheme="majorHAnsi"/>
                    <w:color w:val="7F7F7F" w:themeColor="text1" w:themeTint="80"/>
                  </w:rPr>
                </w:pP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Title"/>
                    <w:id w:val="201965352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2758F">
                      <w:rPr>
                        <w:rFonts w:asciiTheme="majorHAnsi" w:hAnsiTheme="majorHAnsi"/>
                        <w:color w:val="7F7F7F" w:themeColor="text1" w:themeTint="80"/>
                      </w:rPr>
                      <w:t>Vehicle Management System</w:t>
                    </w:r>
                  </w:sdtContent>
                </w:sdt>
                <w:r w:rsidR="0062758F">
                  <w:rPr>
                    <w:rFonts w:asciiTheme="majorHAnsi" w:hAnsiTheme="majorHAnsi"/>
                    <w:color w:val="7F7F7F" w:themeColor="text1" w:themeTint="80"/>
                  </w:rPr>
                  <w:t xml:space="preserve"> | </w:t>
                </w:r>
                <w:sdt>
                  <w:sdtPr>
                    <w:rPr>
                      <w:rFonts w:asciiTheme="majorHAnsi" w:hAnsiTheme="majorHAnsi"/>
                      <w:color w:val="7F7F7F" w:themeColor="text1" w:themeTint="80"/>
                    </w:rPr>
                    <w:alias w:val="Date"/>
                    <w:id w:val="201965362"/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62758F">
                      <w:rPr>
                        <w:rFonts w:asciiTheme="majorHAnsi" w:hAnsiTheme="majorHAnsi"/>
                        <w:color w:val="7F7F7F" w:themeColor="text1" w:themeTint="80"/>
                      </w:rPr>
                      <w:t>[Pick the date]</w:t>
                    </w:r>
                  </w:sdtContent>
                </w:sdt>
              </w:p>
            </w:txbxContent>
          </v:textbox>
          <w10:wrap anchorx="margin" anchory="margin"/>
        </v:rect>
      </w:pict>
    </w:r>
    <w:r w:rsidRPr="00FD213A">
      <w:rPr>
        <w:noProof/>
        <w:lang w:bidi="ar-SA"/>
      </w:rPr>
      <w:pict>
        <v:roundrect id="AutoShape 24" o:spid="_x0000_s4100" style="position:absolute;margin-left:0;margin-top:0;width:562.05pt;height:743.45pt;z-index:25167462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rwXqAIAAFo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" o:allowincell="f" filled="f" fillcolor="black" strokecolor="black [3213]" strokeweight="1pt">
          <w10:wrap anchorx="page" anchory="page"/>
        </v:roundrect>
      </w:pict>
    </w:r>
    <w:r w:rsidRPr="00FD213A">
      <w:rPr>
        <w:noProof/>
        <w:lang w:bidi="ar-SA"/>
      </w:rPr>
      <w:pict>
        <v:oval id="Oval 22" o:spid="_x0000_s4099" style="position:absolute;margin-left:0;margin-top:0;width:41pt;height:41pt;z-index:251672576;visibility:visible;mso-position-horizontal:left;mso-position-horizontal-relative:righ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lJXzaY8CAAAtBQAADgAAAAAAAAAAAAAAAAAuAgAAZHJzL2Uyb0RvYy54bWxQSwECLQAUAAYA&#10;CAAAACEAA/cG3NgAAAADAQAADwAAAAAAAAAAAAAAAADpBAAAZHJzL2Rvd25yZXYueG1sUEsFBgAA&#10;AAAEAAQA8wAAAO4FAAAAAA==&#10;" o:allowincell="f" fillcolor="#b83d68 [3204]" stroked="f">
          <v:textbox inset="0,0,0,0">
            <w:txbxContent>
              <w:p w:rsidR="0062758F" w:rsidRDefault="00FD213A">
                <w:pPr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r w:rsidRPr="00FD213A">
                  <w:fldChar w:fldCharType="begin"/>
                </w:r>
                <w:r w:rsidR="0062758F">
                  <w:instrText xml:space="preserve"> PAGE  \* Arabic  \* MERGEFORMAT </w:instrText>
                </w:r>
                <w:r w:rsidRPr="00FD213A">
                  <w:fldChar w:fldCharType="separate"/>
                </w:r>
                <w:r w:rsidR="00647576" w:rsidRPr="00647576">
                  <w:rPr>
                    <w:noProof/>
                    <w:color w:val="FFFFFF" w:themeColor="background1"/>
                    <w:sz w:val="40"/>
                    <w:szCs w:val="40"/>
                  </w:rPr>
                  <w:t>26</w:t>
                </w:r>
                <w:r>
                  <w:rPr>
                    <w:noProof/>
                    <w:color w:val="FFFFFF" w:themeColor="background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58F" w:rsidRDefault="00FD213A">
    <w:r w:rsidRPr="00FD213A">
      <w:rPr>
        <w:noProof/>
        <w:lang w:bidi="ar-SA"/>
      </w:rPr>
      <w:pict>
        <v:oval id="Oval 19" o:spid="_x0000_s4098" style="position:absolute;margin-left:33.95pt;margin-top:18.75pt;width:27.5pt;height:27.5pt;z-index:251668480;visibility:visible;mso-position-horizontal-relative:left-margin-area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" o:allowincell="f" fillcolor="#f9b639 [3207]" stroked="f">
          <v:textbox inset="0,0,0,0">
            <w:txbxContent>
              <w:p w:rsidR="0062758F" w:rsidRPr="00E97B07" w:rsidRDefault="00FD213A" w:rsidP="00E97B07">
                <w:pPr>
                  <w:pStyle w:val="PageNo"/>
                  <w:rPr>
                    <w:szCs w:val="40"/>
                  </w:rPr>
                </w:pPr>
                <w:r>
                  <w:fldChar w:fldCharType="begin"/>
                </w:r>
                <w:r w:rsidR="0062758F">
                  <w:instrText xml:space="preserve"> PAGE  \* Arabic  \* MERGEFORMAT </w:instrText>
                </w:r>
                <w:r>
                  <w:fldChar w:fldCharType="separate"/>
                </w:r>
                <w:r w:rsidR="00546AF8"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  <w:r w:rsidRPr="00FD213A">
      <w:rPr>
        <w:noProof/>
        <w:lang w:bidi="ar-SA"/>
      </w:rPr>
      <w:pict>
        <v:roundrect id="AutoShape 20" o:spid="_x0000_s4097" style="position:absolute;margin-left:0;margin-top:0;width:561.35pt;height:742.95pt;z-index:251669504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" o:allowincell="f" filled="f" fillcolor="black" strokecolor="black [3213]" strokeweight="1pt">
          <w10:wrap anchorx="page" anchory="page"/>
        </v:roundrect>
      </w:pict>
    </w:r>
  </w:p>
  <w:p w:rsidR="0062758F" w:rsidRDefault="0062758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6932" w:rsidRDefault="00046932">
      <w:pPr>
        <w:spacing w:after="0" w:line="240" w:lineRule="auto"/>
      </w:pPr>
      <w:r>
        <w:separator/>
      </w:r>
    </w:p>
  </w:footnote>
  <w:footnote w:type="continuationSeparator" w:id="1">
    <w:p w:rsidR="00046932" w:rsidRDefault="00046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abstractNum w:abstractNumId="10">
    <w:nsid w:val="04D45CFD"/>
    <w:multiLevelType w:val="multilevel"/>
    <w:tmpl w:val="287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1B76D7"/>
    <w:multiLevelType w:val="hybridMultilevel"/>
    <w:tmpl w:val="B1103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1AB7985"/>
    <w:multiLevelType w:val="hybridMultilevel"/>
    <w:tmpl w:val="7020E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0C582A"/>
    <w:multiLevelType w:val="hybridMultilevel"/>
    <w:tmpl w:val="0AE2D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651D78"/>
    <w:multiLevelType w:val="hybridMultilevel"/>
    <w:tmpl w:val="59163018"/>
    <w:lvl w:ilvl="0" w:tplc="2C365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92F503B"/>
    <w:multiLevelType w:val="multilevel"/>
    <w:tmpl w:val="7242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A4E56DD"/>
    <w:multiLevelType w:val="hybridMultilevel"/>
    <w:tmpl w:val="47EA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D45847"/>
    <w:multiLevelType w:val="hybridMultilevel"/>
    <w:tmpl w:val="E7A2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BB45B7"/>
    <w:multiLevelType w:val="multilevel"/>
    <w:tmpl w:val="9EF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5E7EB5"/>
    <w:multiLevelType w:val="multilevel"/>
    <w:tmpl w:val="5F24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B47979"/>
    <w:multiLevelType w:val="hybridMultilevel"/>
    <w:tmpl w:val="B700030A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614D2D"/>
    <w:multiLevelType w:val="multilevel"/>
    <w:tmpl w:val="EA14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64754"/>
    <w:multiLevelType w:val="hybridMultilevel"/>
    <w:tmpl w:val="6C7073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73967"/>
    <w:multiLevelType w:val="hybridMultilevel"/>
    <w:tmpl w:val="00C4C4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A007DA"/>
    <w:multiLevelType w:val="multilevel"/>
    <w:tmpl w:val="EFF073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6C08374F"/>
    <w:multiLevelType w:val="hybridMultilevel"/>
    <w:tmpl w:val="1F94B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A5038A"/>
    <w:multiLevelType w:val="multilevel"/>
    <w:tmpl w:val="FFA8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D04811"/>
    <w:multiLevelType w:val="hybridMultilevel"/>
    <w:tmpl w:val="D3A2A29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22"/>
  </w:num>
  <w:num w:numId="23">
    <w:abstractNumId w:val="12"/>
  </w:num>
  <w:num w:numId="24">
    <w:abstractNumId w:val="23"/>
  </w:num>
  <w:num w:numId="25">
    <w:abstractNumId w:val="27"/>
  </w:num>
  <w:num w:numId="26">
    <w:abstractNumId w:val="14"/>
  </w:num>
  <w:num w:numId="27">
    <w:abstractNumId w:val="20"/>
  </w:num>
  <w:num w:numId="28">
    <w:abstractNumId w:val="24"/>
  </w:num>
  <w:num w:numId="29">
    <w:abstractNumId w:val="26"/>
  </w:num>
  <w:num w:numId="30">
    <w:abstractNumId w:val="25"/>
  </w:num>
  <w:num w:numId="31">
    <w:abstractNumId w:val="15"/>
  </w:num>
  <w:num w:numId="32">
    <w:abstractNumId w:val="19"/>
  </w:num>
  <w:num w:numId="33">
    <w:abstractNumId w:val="10"/>
  </w:num>
  <w:num w:numId="34">
    <w:abstractNumId w:val="18"/>
  </w:num>
  <w:num w:numId="35">
    <w:abstractNumId w:val="21"/>
  </w:num>
  <w:num w:numId="36">
    <w:abstractNumId w:val="16"/>
  </w:num>
  <w:num w:numId="37">
    <w:abstractNumId w:val="17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DateAndTime/>
  <w:attachedTemplate r:id="rId1"/>
  <w:stylePaneFormatFilter w:val="1021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92836"/>
    <w:rsid w:val="000018A0"/>
    <w:rsid w:val="000024A7"/>
    <w:rsid w:val="000025BD"/>
    <w:rsid w:val="000132C2"/>
    <w:rsid w:val="00026249"/>
    <w:rsid w:val="000278CA"/>
    <w:rsid w:val="00037787"/>
    <w:rsid w:val="000429D2"/>
    <w:rsid w:val="000434AA"/>
    <w:rsid w:val="00046932"/>
    <w:rsid w:val="00046B7D"/>
    <w:rsid w:val="0005329D"/>
    <w:rsid w:val="0005497A"/>
    <w:rsid w:val="00054FCF"/>
    <w:rsid w:val="000625D7"/>
    <w:rsid w:val="00064362"/>
    <w:rsid w:val="00067E5B"/>
    <w:rsid w:val="00070748"/>
    <w:rsid w:val="00071D1D"/>
    <w:rsid w:val="000856C8"/>
    <w:rsid w:val="00086D22"/>
    <w:rsid w:val="00086E4B"/>
    <w:rsid w:val="0009188B"/>
    <w:rsid w:val="0009349C"/>
    <w:rsid w:val="00094181"/>
    <w:rsid w:val="000A5326"/>
    <w:rsid w:val="000A7F63"/>
    <w:rsid w:val="000B3703"/>
    <w:rsid w:val="000D6E39"/>
    <w:rsid w:val="000D75FB"/>
    <w:rsid w:val="000E4F3A"/>
    <w:rsid w:val="000F3846"/>
    <w:rsid w:val="00117B1B"/>
    <w:rsid w:val="00131144"/>
    <w:rsid w:val="00131445"/>
    <w:rsid w:val="0013256C"/>
    <w:rsid w:val="00143068"/>
    <w:rsid w:val="00147C0F"/>
    <w:rsid w:val="00161F84"/>
    <w:rsid w:val="00177493"/>
    <w:rsid w:val="00183D38"/>
    <w:rsid w:val="00185FB4"/>
    <w:rsid w:val="001866C0"/>
    <w:rsid w:val="001905A0"/>
    <w:rsid w:val="001A6722"/>
    <w:rsid w:val="001C0ED0"/>
    <w:rsid w:val="001C1390"/>
    <w:rsid w:val="001C1722"/>
    <w:rsid w:val="001C4155"/>
    <w:rsid w:val="001C5C34"/>
    <w:rsid w:val="001C73B6"/>
    <w:rsid w:val="001D33C2"/>
    <w:rsid w:val="001D5069"/>
    <w:rsid w:val="001E0D8F"/>
    <w:rsid w:val="001E3FB4"/>
    <w:rsid w:val="001F0BD5"/>
    <w:rsid w:val="001F2F11"/>
    <w:rsid w:val="001F5883"/>
    <w:rsid w:val="00202FD9"/>
    <w:rsid w:val="00215A6B"/>
    <w:rsid w:val="002221F0"/>
    <w:rsid w:val="00224D82"/>
    <w:rsid w:val="00225EEE"/>
    <w:rsid w:val="00235F8C"/>
    <w:rsid w:val="00240FAE"/>
    <w:rsid w:val="0024448D"/>
    <w:rsid w:val="00247F4D"/>
    <w:rsid w:val="0025046D"/>
    <w:rsid w:val="002570BB"/>
    <w:rsid w:val="002621DF"/>
    <w:rsid w:val="00270B2D"/>
    <w:rsid w:val="00271FE9"/>
    <w:rsid w:val="002744B4"/>
    <w:rsid w:val="002826AF"/>
    <w:rsid w:val="00291785"/>
    <w:rsid w:val="00295DEE"/>
    <w:rsid w:val="002B1DFC"/>
    <w:rsid w:val="002B1FF0"/>
    <w:rsid w:val="002B62C8"/>
    <w:rsid w:val="002C1648"/>
    <w:rsid w:val="002C3356"/>
    <w:rsid w:val="002C7989"/>
    <w:rsid w:val="002D48EA"/>
    <w:rsid w:val="002D5216"/>
    <w:rsid w:val="002D6E01"/>
    <w:rsid w:val="002E51F0"/>
    <w:rsid w:val="002F6136"/>
    <w:rsid w:val="002F6479"/>
    <w:rsid w:val="00303359"/>
    <w:rsid w:val="00303756"/>
    <w:rsid w:val="003049C2"/>
    <w:rsid w:val="00315ECB"/>
    <w:rsid w:val="00316DC9"/>
    <w:rsid w:val="00316E6A"/>
    <w:rsid w:val="0033213E"/>
    <w:rsid w:val="00334AF6"/>
    <w:rsid w:val="00346DC3"/>
    <w:rsid w:val="0034712B"/>
    <w:rsid w:val="00355B97"/>
    <w:rsid w:val="0036254D"/>
    <w:rsid w:val="00367443"/>
    <w:rsid w:val="00380183"/>
    <w:rsid w:val="00380FD4"/>
    <w:rsid w:val="0038185C"/>
    <w:rsid w:val="0039013B"/>
    <w:rsid w:val="0039285D"/>
    <w:rsid w:val="00397278"/>
    <w:rsid w:val="003A0E25"/>
    <w:rsid w:val="003A1B9E"/>
    <w:rsid w:val="003A3206"/>
    <w:rsid w:val="003B22FF"/>
    <w:rsid w:val="003B4578"/>
    <w:rsid w:val="003B57FF"/>
    <w:rsid w:val="003B5A19"/>
    <w:rsid w:val="003D0B64"/>
    <w:rsid w:val="003D462B"/>
    <w:rsid w:val="003D51B2"/>
    <w:rsid w:val="003D5D32"/>
    <w:rsid w:val="003E2DA7"/>
    <w:rsid w:val="003F0412"/>
    <w:rsid w:val="003F63FE"/>
    <w:rsid w:val="00400E76"/>
    <w:rsid w:val="004012CC"/>
    <w:rsid w:val="004101BF"/>
    <w:rsid w:val="004230AE"/>
    <w:rsid w:val="0042393B"/>
    <w:rsid w:val="00423F17"/>
    <w:rsid w:val="0042506D"/>
    <w:rsid w:val="00430B49"/>
    <w:rsid w:val="00433A36"/>
    <w:rsid w:val="004343DB"/>
    <w:rsid w:val="00436D5B"/>
    <w:rsid w:val="00437989"/>
    <w:rsid w:val="004416B7"/>
    <w:rsid w:val="00443C7C"/>
    <w:rsid w:val="004469A3"/>
    <w:rsid w:val="00450808"/>
    <w:rsid w:val="00451746"/>
    <w:rsid w:val="004518A2"/>
    <w:rsid w:val="004569F8"/>
    <w:rsid w:val="00463478"/>
    <w:rsid w:val="00473DFA"/>
    <w:rsid w:val="00474A1E"/>
    <w:rsid w:val="0048108E"/>
    <w:rsid w:val="00481E9F"/>
    <w:rsid w:val="00493A7E"/>
    <w:rsid w:val="00494742"/>
    <w:rsid w:val="004A2417"/>
    <w:rsid w:val="004A3310"/>
    <w:rsid w:val="004A420E"/>
    <w:rsid w:val="004A6449"/>
    <w:rsid w:val="004C07B6"/>
    <w:rsid w:val="004C53A4"/>
    <w:rsid w:val="004D7AC5"/>
    <w:rsid w:val="004E0228"/>
    <w:rsid w:val="004E161D"/>
    <w:rsid w:val="004E1BF6"/>
    <w:rsid w:val="004E3EF5"/>
    <w:rsid w:val="004F4FFD"/>
    <w:rsid w:val="005013F4"/>
    <w:rsid w:val="00501739"/>
    <w:rsid w:val="00502B59"/>
    <w:rsid w:val="0050504F"/>
    <w:rsid w:val="00507380"/>
    <w:rsid w:val="00513689"/>
    <w:rsid w:val="00514032"/>
    <w:rsid w:val="00525E15"/>
    <w:rsid w:val="00527D50"/>
    <w:rsid w:val="00527F69"/>
    <w:rsid w:val="00530875"/>
    <w:rsid w:val="00531CD3"/>
    <w:rsid w:val="005332E5"/>
    <w:rsid w:val="005338E7"/>
    <w:rsid w:val="00535A3C"/>
    <w:rsid w:val="00535BF5"/>
    <w:rsid w:val="00541AE3"/>
    <w:rsid w:val="005429F1"/>
    <w:rsid w:val="00545911"/>
    <w:rsid w:val="00546AF8"/>
    <w:rsid w:val="0055035C"/>
    <w:rsid w:val="005564A5"/>
    <w:rsid w:val="00556A7B"/>
    <w:rsid w:val="00556B52"/>
    <w:rsid w:val="005570B0"/>
    <w:rsid w:val="00563615"/>
    <w:rsid w:val="005642FD"/>
    <w:rsid w:val="005674ED"/>
    <w:rsid w:val="00567AB3"/>
    <w:rsid w:val="00582C6F"/>
    <w:rsid w:val="00584BD5"/>
    <w:rsid w:val="00585004"/>
    <w:rsid w:val="0058612A"/>
    <w:rsid w:val="0058757D"/>
    <w:rsid w:val="00593BF5"/>
    <w:rsid w:val="0059433C"/>
    <w:rsid w:val="00597647"/>
    <w:rsid w:val="005A08C5"/>
    <w:rsid w:val="005A1C16"/>
    <w:rsid w:val="005B27F0"/>
    <w:rsid w:val="005B58AA"/>
    <w:rsid w:val="005C020E"/>
    <w:rsid w:val="005C3958"/>
    <w:rsid w:val="005D05CE"/>
    <w:rsid w:val="005D0729"/>
    <w:rsid w:val="005D2B0F"/>
    <w:rsid w:val="005D4EDA"/>
    <w:rsid w:val="005E058F"/>
    <w:rsid w:val="005E207D"/>
    <w:rsid w:val="005E2BED"/>
    <w:rsid w:val="005F5BCB"/>
    <w:rsid w:val="0062490D"/>
    <w:rsid w:val="0062758F"/>
    <w:rsid w:val="00631564"/>
    <w:rsid w:val="00632257"/>
    <w:rsid w:val="00632659"/>
    <w:rsid w:val="00634C09"/>
    <w:rsid w:val="006411B0"/>
    <w:rsid w:val="006417D8"/>
    <w:rsid w:val="00641D53"/>
    <w:rsid w:val="00644FF6"/>
    <w:rsid w:val="00647576"/>
    <w:rsid w:val="006505E9"/>
    <w:rsid w:val="00652D8A"/>
    <w:rsid w:val="006556D8"/>
    <w:rsid w:val="00657194"/>
    <w:rsid w:val="00666187"/>
    <w:rsid w:val="0068541F"/>
    <w:rsid w:val="00685546"/>
    <w:rsid w:val="00686718"/>
    <w:rsid w:val="00687936"/>
    <w:rsid w:val="00690C94"/>
    <w:rsid w:val="0069162A"/>
    <w:rsid w:val="006A0F8C"/>
    <w:rsid w:val="006B55B0"/>
    <w:rsid w:val="006B63A3"/>
    <w:rsid w:val="006B7108"/>
    <w:rsid w:val="006C0001"/>
    <w:rsid w:val="006C0EB3"/>
    <w:rsid w:val="006C445A"/>
    <w:rsid w:val="006D77ED"/>
    <w:rsid w:val="006E1017"/>
    <w:rsid w:val="006E3E3C"/>
    <w:rsid w:val="006F283C"/>
    <w:rsid w:val="006F2B47"/>
    <w:rsid w:val="006F5B78"/>
    <w:rsid w:val="00702470"/>
    <w:rsid w:val="0070295B"/>
    <w:rsid w:val="00703AB2"/>
    <w:rsid w:val="007063D9"/>
    <w:rsid w:val="007132F1"/>
    <w:rsid w:val="00720BEA"/>
    <w:rsid w:val="00727559"/>
    <w:rsid w:val="00733C17"/>
    <w:rsid w:val="007508E6"/>
    <w:rsid w:val="0075265E"/>
    <w:rsid w:val="00753D12"/>
    <w:rsid w:val="00755214"/>
    <w:rsid w:val="00761BDC"/>
    <w:rsid w:val="00763557"/>
    <w:rsid w:val="00767681"/>
    <w:rsid w:val="007859CC"/>
    <w:rsid w:val="00786FBA"/>
    <w:rsid w:val="00794AD6"/>
    <w:rsid w:val="007A6DD2"/>
    <w:rsid w:val="007B261C"/>
    <w:rsid w:val="007B3A37"/>
    <w:rsid w:val="007C02D0"/>
    <w:rsid w:val="007C198D"/>
    <w:rsid w:val="007C47A0"/>
    <w:rsid w:val="007E4CC1"/>
    <w:rsid w:val="00801C1A"/>
    <w:rsid w:val="00805E0D"/>
    <w:rsid w:val="00810178"/>
    <w:rsid w:val="00810665"/>
    <w:rsid w:val="008159DB"/>
    <w:rsid w:val="00816099"/>
    <w:rsid w:val="00822B38"/>
    <w:rsid w:val="00826FCE"/>
    <w:rsid w:val="008317DC"/>
    <w:rsid w:val="0083305E"/>
    <w:rsid w:val="008535A9"/>
    <w:rsid w:val="008536DF"/>
    <w:rsid w:val="00856A66"/>
    <w:rsid w:val="008643A1"/>
    <w:rsid w:val="00864AC9"/>
    <w:rsid w:val="00866377"/>
    <w:rsid w:val="00871DB3"/>
    <w:rsid w:val="00876201"/>
    <w:rsid w:val="00881B49"/>
    <w:rsid w:val="00881F92"/>
    <w:rsid w:val="00885862"/>
    <w:rsid w:val="00886DF5"/>
    <w:rsid w:val="0089445B"/>
    <w:rsid w:val="008A1C46"/>
    <w:rsid w:val="008A2164"/>
    <w:rsid w:val="008A255C"/>
    <w:rsid w:val="008A6D77"/>
    <w:rsid w:val="008B05F0"/>
    <w:rsid w:val="008B3A25"/>
    <w:rsid w:val="008C0C7B"/>
    <w:rsid w:val="008D1177"/>
    <w:rsid w:val="008D11AE"/>
    <w:rsid w:val="008D1F80"/>
    <w:rsid w:val="008D4A74"/>
    <w:rsid w:val="008E155D"/>
    <w:rsid w:val="008E2159"/>
    <w:rsid w:val="008E2ADC"/>
    <w:rsid w:val="008E5642"/>
    <w:rsid w:val="008E6244"/>
    <w:rsid w:val="008E691B"/>
    <w:rsid w:val="008F16E4"/>
    <w:rsid w:val="008F1A2E"/>
    <w:rsid w:val="008F3983"/>
    <w:rsid w:val="008F64FC"/>
    <w:rsid w:val="008F74C9"/>
    <w:rsid w:val="0090119B"/>
    <w:rsid w:val="009037F8"/>
    <w:rsid w:val="009102B2"/>
    <w:rsid w:val="009157C4"/>
    <w:rsid w:val="00920DDD"/>
    <w:rsid w:val="009227A0"/>
    <w:rsid w:val="00923A5A"/>
    <w:rsid w:val="00930DFE"/>
    <w:rsid w:val="00933A88"/>
    <w:rsid w:val="00934B24"/>
    <w:rsid w:val="0094104A"/>
    <w:rsid w:val="0094410E"/>
    <w:rsid w:val="0094578B"/>
    <w:rsid w:val="00946D82"/>
    <w:rsid w:val="00947B53"/>
    <w:rsid w:val="009530D2"/>
    <w:rsid w:val="009565C7"/>
    <w:rsid w:val="0096158A"/>
    <w:rsid w:val="00963A67"/>
    <w:rsid w:val="009735F0"/>
    <w:rsid w:val="00977F58"/>
    <w:rsid w:val="009820F4"/>
    <w:rsid w:val="0098577B"/>
    <w:rsid w:val="00990A48"/>
    <w:rsid w:val="009955A5"/>
    <w:rsid w:val="0099594A"/>
    <w:rsid w:val="009A1413"/>
    <w:rsid w:val="009A1857"/>
    <w:rsid w:val="009A2092"/>
    <w:rsid w:val="009A5E8B"/>
    <w:rsid w:val="009B106A"/>
    <w:rsid w:val="009D3BF0"/>
    <w:rsid w:val="009E02C2"/>
    <w:rsid w:val="009E304B"/>
    <w:rsid w:val="009E7D1A"/>
    <w:rsid w:val="009F2F59"/>
    <w:rsid w:val="009F47C0"/>
    <w:rsid w:val="00A03EF4"/>
    <w:rsid w:val="00A04295"/>
    <w:rsid w:val="00A1271D"/>
    <w:rsid w:val="00A1387D"/>
    <w:rsid w:val="00A227AA"/>
    <w:rsid w:val="00A22F69"/>
    <w:rsid w:val="00A24819"/>
    <w:rsid w:val="00A24B1D"/>
    <w:rsid w:val="00A32F1A"/>
    <w:rsid w:val="00A4355C"/>
    <w:rsid w:val="00A457AA"/>
    <w:rsid w:val="00A46231"/>
    <w:rsid w:val="00A56D0A"/>
    <w:rsid w:val="00A62024"/>
    <w:rsid w:val="00A64FF7"/>
    <w:rsid w:val="00A70C50"/>
    <w:rsid w:val="00A735E9"/>
    <w:rsid w:val="00A748F3"/>
    <w:rsid w:val="00A75820"/>
    <w:rsid w:val="00A800A2"/>
    <w:rsid w:val="00A80660"/>
    <w:rsid w:val="00A820FE"/>
    <w:rsid w:val="00A824E9"/>
    <w:rsid w:val="00A83DDF"/>
    <w:rsid w:val="00A84838"/>
    <w:rsid w:val="00A92CDC"/>
    <w:rsid w:val="00A93675"/>
    <w:rsid w:val="00A96FAD"/>
    <w:rsid w:val="00AA3454"/>
    <w:rsid w:val="00AB2CFC"/>
    <w:rsid w:val="00AB39D9"/>
    <w:rsid w:val="00AB42DE"/>
    <w:rsid w:val="00AB6367"/>
    <w:rsid w:val="00AB7E0E"/>
    <w:rsid w:val="00AC1B08"/>
    <w:rsid w:val="00AC1C72"/>
    <w:rsid w:val="00AC5CCE"/>
    <w:rsid w:val="00AC66A3"/>
    <w:rsid w:val="00AD4DBB"/>
    <w:rsid w:val="00AD5CC9"/>
    <w:rsid w:val="00AD7BC7"/>
    <w:rsid w:val="00AF3EEF"/>
    <w:rsid w:val="00AF4447"/>
    <w:rsid w:val="00B01341"/>
    <w:rsid w:val="00B04F8A"/>
    <w:rsid w:val="00B1056C"/>
    <w:rsid w:val="00B1141E"/>
    <w:rsid w:val="00B1242E"/>
    <w:rsid w:val="00B12C22"/>
    <w:rsid w:val="00B12D36"/>
    <w:rsid w:val="00B134E4"/>
    <w:rsid w:val="00B13FA9"/>
    <w:rsid w:val="00B17E3E"/>
    <w:rsid w:val="00B22691"/>
    <w:rsid w:val="00B23957"/>
    <w:rsid w:val="00B26559"/>
    <w:rsid w:val="00B309B2"/>
    <w:rsid w:val="00B31418"/>
    <w:rsid w:val="00B414B1"/>
    <w:rsid w:val="00B601ED"/>
    <w:rsid w:val="00B62FF0"/>
    <w:rsid w:val="00B6503D"/>
    <w:rsid w:val="00B66BEC"/>
    <w:rsid w:val="00B755B8"/>
    <w:rsid w:val="00B82028"/>
    <w:rsid w:val="00B820B9"/>
    <w:rsid w:val="00B83C27"/>
    <w:rsid w:val="00BA73EA"/>
    <w:rsid w:val="00BA7918"/>
    <w:rsid w:val="00BB0873"/>
    <w:rsid w:val="00BB1D0B"/>
    <w:rsid w:val="00BC0134"/>
    <w:rsid w:val="00BD56E4"/>
    <w:rsid w:val="00BD5703"/>
    <w:rsid w:val="00BD707A"/>
    <w:rsid w:val="00BE1D3C"/>
    <w:rsid w:val="00BE3764"/>
    <w:rsid w:val="00BE705B"/>
    <w:rsid w:val="00BF0108"/>
    <w:rsid w:val="00BF793D"/>
    <w:rsid w:val="00C00F0E"/>
    <w:rsid w:val="00C061C4"/>
    <w:rsid w:val="00C065C3"/>
    <w:rsid w:val="00C16D09"/>
    <w:rsid w:val="00C23BE1"/>
    <w:rsid w:val="00C30A2F"/>
    <w:rsid w:val="00C311B6"/>
    <w:rsid w:val="00C343B2"/>
    <w:rsid w:val="00C34E94"/>
    <w:rsid w:val="00C424E7"/>
    <w:rsid w:val="00C43240"/>
    <w:rsid w:val="00C441AD"/>
    <w:rsid w:val="00C44543"/>
    <w:rsid w:val="00C512DE"/>
    <w:rsid w:val="00C51EF9"/>
    <w:rsid w:val="00C5236B"/>
    <w:rsid w:val="00C61F21"/>
    <w:rsid w:val="00C62737"/>
    <w:rsid w:val="00C641CA"/>
    <w:rsid w:val="00C66D3A"/>
    <w:rsid w:val="00C73912"/>
    <w:rsid w:val="00C76313"/>
    <w:rsid w:val="00C8224C"/>
    <w:rsid w:val="00C828DD"/>
    <w:rsid w:val="00C92836"/>
    <w:rsid w:val="00C944DA"/>
    <w:rsid w:val="00CA4BA8"/>
    <w:rsid w:val="00CC70A1"/>
    <w:rsid w:val="00CC7432"/>
    <w:rsid w:val="00CD4C70"/>
    <w:rsid w:val="00CE5421"/>
    <w:rsid w:val="00D23978"/>
    <w:rsid w:val="00D2458A"/>
    <w:rsid w:val="00D24759"/>
    <w:rsid w:val="00D30F84"/>
    <w:rsid w:val="00D3537A"/>
    <w:rsid w:val="00D40541"/>
    <w:rsid w:val="00D42962"/>
    <w:rsid w:val="00D4370E"/>
    <w:rsid w:val="00D45B1D"/>
    <w:rsid w:val="00D47E25"/>
    <w:rsid w:val="00D55FA2"/>
    <w:rsid w:val="00D56D24"/>
    <w:rsid w:val="00D60143"/>
    <w:rsid w:val="00D6663A"/>
    <w:rsid w:val="00D66EB5"/>
    <w:rsid w:val="00D72705"/>
    <w:rsid w:val="00D739EB"/>
    <w:rsid w:val="00D73C0D"/>
    <w:rsid w:val="00D75EE9"/>
    <w:rsid w:val="00D82895"/>
    <w:rsid w:val="00D85772"/>
    <w:rsid w:val="00D862B5"/>
    <w:rsid w:val="00D8643D"/>
    <w:rsid w:val="00D870C4"/>
    <w:rsid w:val="00D87560"/>
    <w:rsid w:val="00D92A67"/>
    <w:rsid w:val="00D93894"/>
    <w:rsid w:val="00D97E67"/>
    <w:rsid w:val="00DA5A2F"/>
    <w:rsid w:val="00DB09E5"/>
    <w:rsid w:val="00DB137B"/>
    <w:rsid w:val="00DB144E"/>
    <w:rsid w:val="00DB28AC"/>
    <w:rsid w:val="00DB2DAB"/>
    <w:rsid w:val="00DB49CB"/>
    <w:rsid w:val="00DC254E"/>
    <w:rsid w:val="00DC5B31"/>
    <w:rsid w:val="00DE1187"/>
    <w:rsid w:val="00DE1497"/>
    <w:rsid w:val="00DE1853"/>
    <w:rsid w:val="00DE2D52"/>
    <w:rsid w:val="00DE2E59"/>
    <w:rsid w:val="00DE549B"/>
    <w:rsid w:val="00DE7E70"/>
    <w:rsid w:val="00DF03BB"/>
    <w:rsid w:val="00DF23FE"/>
    <w:rsid w:val="00E0265E"/>
    <w:rsid w:val="00E0319C"/>
    <w:rsid w:val="00E06574"/>
    <w:rsid w:val="00E06DED"/>
    <w:rsid w:val="00E072C7"/>
    <w:rsid w:val="00E12E9D"/>
    <w:rsid w:val="00E25992"/>
    <w:rsid w:val="00E25F5C"/>
    <w:rsid w:val="00E323D1"/>
    <w:rsid w:val="00E5073F"/>
    <w:rsid w:val="00E61C81"/>
    <w:rsid w:val="00E625EC"/>
    <w:rsid w:val="00E66791"/>
    <w:rsid w:val="00E67940"/>
    <w:rsid w:val="00E72D1D"/>
    <w:rsid w:val="00E826E1"/>
    <w:rsid w:val="00E83363"/>
    <w:rsid w:val="00E84C72"/>
    <w:rsid w:val="00E9742A"/>
    <w:rsid w:val="00E97B07"/>
    <w:rsid w:val="00E97C56"/>
    <w:rsid w:val="00EA2A3D"/>
    <w:rsid w:val="00EA741A"/>
    <w:rsid w:val="00EB5FCD"/>
    <w:rsid w:val="00EB655F"/>
    <w:rsid w:val="00EC087F"/>
    <w:rsid w:val="00EC47B3"/>
    <w:rsid w:val="00ED00F4"/>
    <w:rsid w:val="00ED1D03"/>
    <w:rsid w:val="00ED7CDB"/>
    <w:rsid w:val="00EE28AE"/>
    <w:rsid w:val="00EE39F7"/>
    <w:rsid w:val="00EE761D"/>
    <w:rsid w:val="00EE7B0C"/>
    <w:rsid w:val="00EF26DA"/>
    <w:rsid w:val="00EF5A55"/>
    <w:rsid w:val="00EF7F07"/>
    <w:rsid w:val="00F00D3E"/>
    <w:rsid w:val="00F06E64"/>
    <w:rsid w:val="00F06EE1"/>
    <w:rsid w:val="00F1207A"/>
    <w:rsid w:val="00F233DE"/>
    <w:rsid w:val="00F2529D"/>
    <w:rsid w:val="00F26320"/>
    <w:rsid w:val="00F270B8"/>
    <w:rsid w:val="00F27AA9"/>
    <w:rsid w:val="00F31ED5"/>
    <w:rsid w:val="00F320C9"/>
    <w:rsid w:val="00F3344F"/>
    <w:rsid w:val="00F3620A"/>
    <w:rsid w:val="00F3669A"/>
    <w:rsid w:val="00F41539"/>
    <w:rsid w:val="00F42C2A"/>
    <w:rsid w:val="00F56685"/>
    <w:rsid w:val="00F57DAD"/>
    <w:rsid w:val="00F621F5"/>
    <w:rsid w:val="00F66E6B"/>
    <w:rsid w:val="00F70923"/>
    <w:rsid w:val="00F72F91"/>
    <w:rsid w:val="00F73331"/>
    <w:rsid w:val="00F73873"/>
    <w:rsid w:val="00F8001F"/>
    <w:rsid w:val="00F8437B"/>
    <w:rsid w:val="00F845CF"/>
    <w:rsid w:val="00F878FF"/>
    <w:rsid w:val="00F9317A"/>
    <w:rsid w:val="00F95AF2"/>
    <w:rsid w:val="00F96148"/>
    <w:rsid w:val="00FA1859"/>
    <w:rsid w:val="00FA44E0"/>
    <w:rsid w:val="00FB5B57"/>
    <w:rsid w:val="00FC050A"/>
    <w:rsid w:val="00FC50D5"/>
    <w:rsid w:val="00FC6B63"/>
    <w:rsid w:val="00FD213A"/>
    <w:rsid w:val="00FD3B17"/>
    <w:rsid w:val="00FD59DA"/>
    <w:rsid w:val="00FE3B6A"/>
    <w:rsid w:val="00FE41FA"/>
    <w:rsid w:val="00FE5F2C"/>
    <w:rsid w:val="00FF7D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1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97B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5B1E3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B83D68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C0134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C0134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99"/>
    <w:unhideWhenUsed/>
    <w:rsid w:val="00BC0134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99"/>
    <w:unhideWhenUsed/>
    <w:rsid w:val="00BC0134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99"/>
    <w:unhideWhenUsed/>
    <w:rsid w:val="00BC0134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99"/>
    <w:unhideWhenUsed/>
    <w:rsid w:val="00BC0134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99"/>
    <w:unhideWhenUsed/>
    <w:rsid w:val="00BC0134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99"/>
    <w:unhideWhenUsed/>
    <w:rsid w:val="00BC0134"/>
    <w:pPr>
      <w:spacing w:before="0" w:after="0"/>
      <w:ind w:left="16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FFDE6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 w:val="0"/>
      <w:bCs w:val="0"/>
      <w:caps/>
      <w:smallCaps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/>
      <w:ind w:left="0"/>
    </w:pPr>
    <w:rPr>
      <w:rFonts w:eastAsia="Times New Roman" w:cs="Times New Roman"/>
      <w:b w:val="0"/>
      <w:bCs w:val="0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Default">
    <w:name w:val="Default"/>
    <w:rsid w:val="00F00D3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  <w:style w:type="paragraph" w:styleId="NormalWeb">
    <w:name w:val="Normal (Web)"/>
    <w:basedOn w:val="Normal"/>
    <w:uiPriority w:val="99"/>
    <w:unhideWhenUsed/>
    <w:rsid w:val="00DE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mwe-math-mathml-inline">
    <w:name w:val="mwe-math-mathml-inline"/>
    <w:basedOn w:val="DefaultParagraphFont"/>
    <w:rsid w:val="0036254D"/>
  </w:style>
  <w:style w:type="character" w:customStyle="1" w:styleId="mw-headline">
    <w:name w:val="mw-headline"/>
    <w:basedOn w:val="DefaultParagraphFont"/>
    <w:rsid w:val="00B414B1"/>
  </w:style>
  <w:style w:type="character" w:customStyle="1" w:styleId="large">
    <w:name w:val="large"/>
    <w:basedOn w:val="DefaultParagraphFont"/>
    <w:rsid w:val="009B106A"/>
  </w:style>
  <w:style w:type="character" w:customStyle="1" w:styleId="larger">
    <w:name w:val="larger"/>
    <w:basedOn w:val="DefaultParagraphFont"/>
    <w:rsid w:val="009B106A"/>
  </w:style>
  <w:style w:type="paragraph" w:customStyle="1" w:styleId="center">
    <w:name w:val="center"/>
    <w:basedOn w:val="Normal"/>
    <w:rsid w:val="009B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larger1">
    <w:name w:val="larger1"/>
    <w:basedOn w:val="Normal"/>
    <w:rsid w:val="009B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programlistingindent">
    <w:name w:val="programlistingindent"/>
    <w:basedOn w:val="Normal"/>
    <w:rsid w:val="008D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athtext">
    <w:name w:val="mathtext"/>
    <w:basedOn w:val="DefaultParagraphFont"/>
    <w:rsid w:val="008D4A74"/>
  </w:style>
  <w:style w:type="character" w:customStyle="1" w:styleId="mathtextbox">
    <w:name w:val="mathtextbox"/>
    <w:basedOn w:val="DefaultParagraphFont"/>
    <w:rsid w:val="008D4A74"/>
  </w:style>
  <w:style w:type="character" w:customStyle="1" w:styleId="texhtml">
    <w:name w:val="texhtml"/>
    <w:basedOn w:val="DefaultParagraphFont"/>
    <w:rsid w:val="00C424E7"/>
  </w:style>
  <w:style w:type="character" w:customStyle="1" w:styleId="lwptocitemnumber">
    <w:name w:val="lwptoc_item_number"/>
    <w:basedOn w:val="DefaultParagraphFont"/>
    <w:rsid w:val="00BE1D3C"/>
  </w:style>
  <w:style w:type="character" w:customStyle="1" w:styleId="lwptocitemlabel">
    <w:name w:val="lwptoc_item_label"/>
    <w:basedOn w:val="DefaultParagraphFont"/>
    <w:rsid w:val="00BE1D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header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1" w:unhideWhenUsed="0"/>
    <w:lsdException w:name="Placeholder Text" w:semiHidden="0" w:uiPriority="99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E97B0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F63FE"/>
    <w:rPr>
      <w:caps/>
      <w:color w:val="5B1E33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0134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F63FE"/>
    <w:rPr>
      <w:b/>
      <w:bCs/>
      <w:color w:val="892D4D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Emphasis">
    <w:name w:val="Emphasis"/>
    <w:uiPriority w:val="20"/>
    <w:qFormat/>
    <w:rsid w:val="003F63FE"/>
    <w:rPr>
      <w:caps/>
      <w:color w:val="5B1E33" w:themeColor="accent1" w:themeShade="7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3F63F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3F63FE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3F63FE"/>
    <w:rPr>
      <w:b/>
      <w:bCs/>
      <w:caps/>
      <w:color w:val="5B1E3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IntenseReference">
    <w:name w:val="Intense Reference"/>
    <w:uiPriority w:val="32"/>
    <w:qFormat/>
    <w:rsid w:val="003F63FE"/>
    <w:rPr>
      <w:b/>
      <w:bCs/>
      <w:i/>
      <w:iCs/>
      <w:caps/>
      <w:color w:val="B83D68" w:themeColor="accent1"/>
    </w:rPr>
  </w:style>
  <w:style w:type="paragraph" w:styleId="ListBullet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PlaceholderText">
    <w:name w:val="Placeholder Text"/>
    <w:basedOn w:val="DefaultParagraphFont"/>
    <w:uiPriority w:val="99"/>
    <w:semiHidden/>
    <w:rsid w:val="00BC013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3F63F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F63FE"/>
    <w:rPr>
      <w:i/>
      <w:iCs/>
      <w:sz w:val="20"/>
      <w:szCs w:val="20"/>
    </w:rPr>
  </w:style>
  <w:style w:type="character" w:styleId="Strong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SubtleEmphasis">
    <w:name w:val="Subtle Emphasis"/>
    <w:uiPriority w:val="19"/>
    <w:qFormat/>
    <w:rsid w:val="003F63FE"/>
    <w:rPr>
      <w:i/>
      <w:iCs/>
      <w:color w:val="5B1E33" w:themeColor="accent1" w:themeShade="7F"/>
    </w:rPr>
  </w:style>
  <w:style w:type="character" w:styleId="SubtleReference">
    <w:name w:val="Subtle Reference"/>
    <w:uiPriority w:val="31"/>
    <w:qFormat/>
    <w:rsid w:val="003F63FE"/>
    <w:rPr>
      <w:b/>
      <w:bCs/>
      <w:color w:val="B83D68" w:themeColor="accent1"/>
    </w:rPr>
  </w:style>
  <w:style w:type="table" w:styleId="TableGrid">
    <w:name w:val="Table Grid"/>
    <w:basedOn w:val="Table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C013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C0134"/>
    <w:pPr>
      <w:spacing w:before="120" w:after="0"/>
      <w:ind w:left="20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C0134"/>
    <w:pPr>
      <w:spacing w:before="0"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99"/>
    <w:unhideWhenUsed/>
    <w:rsid w:val="00BC0134"/>
    <w:pPr>
      <w:spacing w:before="0"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99"/>
    <w:unhideWhenUsed/>
    <w:rsid w:val="00BC0134"/>
    <w:pPr>
      <w:spacing w:before="0"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99"/>
    <w:unhideWhenUsed/>
    <w:rsid w:val="00BC0134"/>
    <w:pPr>
      <w:spacing w:before="0"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99"/>
    <w:unhideWhenUsed/>
    <w:rsid w:val="00BC0134"/>
    <w:pPr>
      <w:spacing w:before="0"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99"/>
    <w:unhideWhenUsed/>
    <w:rsid w:val="00BC0134"/>
    <w:pPr>
      <w:spacing w:before="0"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99"/>
    <w:unhideWhenUsed/>
    <w:rsid w:val="00BC0134"/>
    <w:pPr>
      <w:spacing w:before="0" w:after="0"/>
      <w:ind w:left="16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sid w:val="00BC0134"/>
    <w:rPr>
      <w:color w:val="FFDE66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63F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e">
    <w:name w:val="Refe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OCTitle">
    <w:name w:val="TOC Title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E97B07"/>
    <w:pPr>
      <w:tabs>
        <w:tab w:val="right" w:pos="8630"/>
      </w:tabs>
      <w:spacing w:before="360" w:after="360"/>
    </w:pPr>
    <w:rPr>
      <w:rFonts w:eastAsia="Times New Roman" w:cs="Times New Roman"/>
      <w:b w:val="0"/>
      <w:bCs w:val="0"/>
      <w:caps/>
      <w:smallCaps/>
      <w:sz w:val="22"/>
      <w:szCs w:val="22"/>
      <w:u w:val="single"/>
      <w:lang w:bidi="ar-SA"/>
    </w:rPr>
  </w:style>
  <w:style w:type="paragraph" w:customStyle="1" w:styleId="Level2">
    <w:name w:val="Level 2"/>
    <w:basedOn w:val="TOC2"/>
    <w:rsid w:val="00E97B07"/>
    <w:pPr>
      <w:tabs>
        <w:tab w:val="right" w:pos="8630"/>
      </w:tabs>
      <w:spacing w:before="0"/>
      <w:ind w:left="0"/>
    </w:pPr>
    <w:rPr>
      <w:rFonts w:eastAsia="Times New Roman" w:cs="Times New Roman"/>
      <w:b w:val="0"/>
      <w:bCs w:val="0"/>
      <w:lang w:bidi="ar-SA"/>
    </w:rPr>
  </w:style>
  <w:style w:type="paragraph" w:customStyle="1" w:styleId="Level3">
    <w:name w:val="Level 3"/>
    <w:basedOn w:val="TOC3"/>
    <w:rsid w:val="00E97B07"/>
    <w:pPr>
      <w:tabs>
        <w:tab w:val="right" w:pos="8630"/>
      </w:tabs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Label">
    <w:name w:val="Label"/>
    <w:basedOn w:val="Title"/>
    <w:qFormat/>
    <w:rsid w:val="00686718"/>
    <w:rPr>
      <w:rFonts w:asciiTheme="minorHAnsi" w:hAnsiTheme="minorHAnsi"/>
      <w:noProof/>
      <w:lang w:bidi="ar-SA"/>
    </w:rPr>
  </w:style>
  <w:style w:type="paragraph" w:customStyle="1" w:styleId="Names">
    <w:name w:val="Name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by">
    <w:name w:val="by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ageNo">
    <w:name w:val="Page No.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Default">
    <w:name w:val="Default"/>
    <w:rsid w:val="00F00D3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en-IN" w:bidi="ar-SA"/>
    </w:rPr>
  </w:style>
  <w:style w:type="paragraph" w:styleId="NormalWeb">
    <w:name w:val="Normal (Web)"/>
    <w:basedOn w:val="Normal"/>
    <w:uiPriority w:val="99"/>
    <w:unhideWhenUsed/>
    <w:rsid w:val="00DE14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customStyle="1" w:styleId="mwe-math-mathml-inline">
    <w:name w:val="mwe-math-mathml-inline"/>
    <w:basedOn w:val="DefaultParagraphFont"/>
    <w:rsid w:val="0036254D"/>
  </w:style>
  <w:style w:type="character" w:customStyle="1" w:styleId="mw-headline">
    <w:name w:val="mw-headline"/>
    <w:basedOn w:val="DefaultParagraphFont"/>
    <w:rsid w:val="00B414B1"/>
  </w:style>
  <w:style w:type="character" w:customStyle="1" w:styleId="large">
    <w:name w:val="large"/>
    <w:basedOn w:val="DefaultParagraphFont"/>
    <w:rsid w:val="009B106A"/>
  </w:style>
  <w:style w:type="character" w:customStyle="1" w:styleId="larger">
    <w:name w:val="larger"/>
    <w:basedOn w:val="DefaultParagraphFont"/>
    <w:rsid w:val="009B106A"/>
  </w:style>
  <w:style w:type="paragraph" w:customStyle="1" w:styleId="center">
    <w:name w:val="center"/>
    <w:basedOn w:val="Normal"/>
    <w:rsid w:val="009B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larger1">
    <w:name w:val="larger1"/>
    <w:basedOn w:val="Normal"/>
    <w:rsid w:val="009B1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programlistingindent">
    <w:name w:val="programlistingindent"/>
    <w:basedOn w:val="Normal"/>
    <w:rsid w:val="008D4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mathtext">
    <w:name w:val="mathtext"/>
    <w:basedOn w:val="DefaultParagraphFont"/>
    <w:rsid w:val="008D4A74"/>
  </w:style>
  <w:style w:type="character" w:customStyle="1" w:styleId="mathtextbox">
    <w:name w:val="mathtextbox"/>
    <w:basedOn w:val="DefaultParagraphFont"/>
    <w:rsid w:val="008D4A74"/>
  </w:style>
  <w:style w:type="character" w:customStyle="1" w:styleId="texhtml">
    <w:name w:val="texhtml"/>
    <w:basedOn w:val="DefaultParagraphFont"/>
    <w:rsid w:val="00C424E7"/>
  </w:style>
  <w:style w:type="character" w:customStyle="1" w:styleId="lwptocitemnumber">
    <w:name w:val="lwptoc_item_number"/>
    <w:basedOn w:val="DefaultParagraphFont"/>
    <w:rsid w:val="00BE1D3C"/>
  </w:style>
  <w:style w:type="character" w:customStyle="1" w:styleId="lwptocitemlabel">
    <w:name w:val="lwptoc_item_label"/>
    <w:basedOn w:val="DefaultParagraphFont"/>
    <w:rsid w:val="00BE1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292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8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8877">
              <w:marLeft w:val="0"/>
              <w:marRight w:val="0"/>
              <w:marTop w:val="0"/>
              <w:marBottom w:val="17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64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3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25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1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62320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20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5488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6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705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0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72032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051">
          <w:marLeft w:val="75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24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jpeg"/><Relationship Id="rId23" Type="http://schemas.microsoft.com/office/2007/relationships/stylesWithEffects" Target="stylesWithEffects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Student_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School report (Butterfly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School report (Butterfly design)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263121</Value>
      <Value>1282029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PublishTargets xmlns="4873beb7-5857-4685-be1f-d57550cc96cc">OfficeOnline</PublishTargets>
    <TPLaunchHelpLinkType xmlns="4873beb7-5857-4685-be1f-d57550cc96cc">Template</TPLaunchHelpLinkType>
    <TimesCloned xmlns="4873beb7-5857-4685-be1f-d57550cc96cc" xsi:nil="true"/>
    <EditorialStatus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2009-05-30T20:33:06+00:00</AssetStart>
    <LastHandOff xmlns="4873beb7-5857-4685-be1f-d57550cc96cc" xsi:nil="true"/>
    <ArtSampleDocs xmlns="4873beb7-5857-4685-be1f-d57550cc96cc" xsi:nil="true"/>
    <TPClientViewer xmlns="4873beb7-5857-4685-be1f-d57550cc96cc">Microsoft Office Word</TPClientViewer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UANotes xmlns="4873beb7-5857-4685-be1f-d57550cc96cc">O14 beta2</UANote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TPExecutable xmlns="4873beb7-5857-4685-be1f-d57550cc96cc" xsi:nil="true"/>
    <SubmitterId xmlns="4873beb7-5857-4685-be1f-d57550cc96cc" xsi:nil="true"/>
    <AssetType xmlns="4873beb7-5857-4685-be1f-d57550cc96cc">TP</AssetType>
    <BugNumber xmlns="4873beb7-5857-4685-be1f-d57550cc96cc">240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TP010290555</AssetId>
    <TPApplication xmlns="4873beb7-5857-4685-be1f-d57550cc96cc">Word</TPApplication>
    <TPLaunchHelpLink xmlns="4873beb7-5857-4685-be1f-d57550cc96cc" xsi:nil="true"/>
    <IntlLocPriority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PlannedPubDate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12</TPAppVersion>
    <TPCommandLine xmlns="4873beb7-5857-4685-be1f-d57550cc96cc">{WD} /f {FilePath}</TPCommandLine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143308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templateProperties xmlns="urn:microsoft.template.properties">
  <_Version/>
  <_LCID/>
</template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8029D9CC-407D-4444-80E8-4D2B84D3248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D77687-EAF6-436D-B2EB-D2B2F90E35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55F2A0EB-6587-49DD-B96F-A434CFCA8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Student_report</Template>
  <TotalTime>648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Vehicle Management System</vt:lpstr>
    </vt:vector>
  </TitlesOfParts>
  <Company>McCann Worldgroup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Vehicle Management System</dc:title>
  <dc:subject>[Document Title]</dc:subject>
  <dc:creator>User</dc:creator>
  <cp:lastModifiedBy>admin</cp:lastModifiedBy>
  <cp:revision>212</cp:revision>
  <cp:lastPrinted>2018-09-26T15:10:00Z</cp:lastPrinted>
  <dcterms:created xsi:type="dcterms:W3CDTF">2019-01-13T07:11:00Z</dcterms:created>
  <dcterms:modified xsi:type="dcterms:W3CDTF">2020-01-19T11:50:00Z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TC101927411033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ImageGenCounter">
    <vt:lpwstr>0</vt:lpwstr>
  </property>
  <property fmtid="{D5CDD505-2E9C-101B-9397-08002B2CF9AE}" pid="7" name="ViolationReportStatus">
    <vt:lpwstr>None</vt:lpwstr>
  </property>
  <property fmtid="{D5CDD505-2E9C-101B-9397-08002B2CF9AE}" pid="8" name="ImageGenStatus">
    <vt:lpwstr>0</vt:lpwstr>
  </property>
  <property fmtid="{D5CDD505-2E9C-101B-9397-08002B2CF9AE}" pid="9" name="PolicheckStatus">
    <vt:lpwstr>0</vt:lpwstr>
  </property>
  <property fmtid="{D5CDD505-2E9C-101B-9397-08002B2CF9AE}" pid="10" name="Applications">
    <vt:lpwstr>79;#tpl120;#95;#zwd120;#448;#zwd140</vt:lpwstr>
  </property>
  <property fmtid="{D5CDD505-2E9C-101B-9397-08002B2CF9AE}" pid="11" name="PolicheckCounter">
    <vt:lpwstr>0</vt:lpwstr>
  </property>
  <property fmtid="{D5CDD505-2E9C-101B-9397-08002B2CF9AE}" pid="12" name="APTrustLevel">
    <vt:r8>1</vt:r8>
  </property>
</Properties>
</file>